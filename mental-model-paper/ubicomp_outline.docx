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6F76E" w14:textId="77777777" w:rsidR="00E7001D" w:rsidRDefault="00BB077C" w:rsidP="00366391">
      <w:pPr>
        <w:spacing w:line="480" w:lineRule="auto"/>
        <w:rPr>
          <w:rFonts w:ascii="Times New Roman" w:hAnsi="Times New Roman" w:cs="Times New Roman"/>
        </w:rPr>
      </w:pPr>
      <w:r>
        <w:rPr>
          <w:rFonts w:ascii="Times New Roman" w:hAnsi="Times New Roman" w:cs="Times New Roman"/>
        </w:rPr>
        <w:t>Willy Husted</w:t>
      </w:r>
    </w:p>
    <w:p w14:paraId="07C29431" w14:textId="4EBBC396" w:rsidR="00FA1A4F" w:rsidRDefault="00FA1A4F" w:rsidP="00366391">
      <w:pPr>
        <w:spacing w:line="480" w:lineRule="auto"/>
        <w:rPr>
          <w:rFonts w:ascii="Times New Roman" w:hAnsi="Times New Roman" w:cs="Times New Roman"/>
        </w:rPr>
      </w:pPr>
      <w:r>
        <w:rPr>
          <w:rFonts w:ascii="Times New Roman" w:hAnsi="Times New Roman" w:cs="Times New Roman"/>
        </w:rPr>
        <w:t>9.29.2014</w:t>
      </w:r>
    </w:p>
    <w:p w14:paraId="388F0975" w14:textId="77777777" w:rsidR="00BB077C" w:rsidRDefault="00BB077C" w:rsidP="00BB077C">
      <w:pPr>
        <w:spacing w:line="480" w:lineRule="auto"/>
        <w:jc w:val="center"/>
        <w:rPr>
          <w:rFonts w:ascii="Times New Roman" w:hAnsi="Times New Roman" w:cs="Times New Roman"/>
        </w:rPr>
      </w:pPr>
      <w:r>
        <w:rPr>
          <w:rFonts w:ascii="Times New Roman" w:hAnsi="Times New Roman" w:cs="Times New Roman"/>
        </w:rPr>
        <w:t>Ubiquitous Computing: “The Internet of Things”</w:t>
      </w:r>
    </w:p>
    <w:p w14:paraId="626AA6D1" w14:textId="77777777" w:rsidR="00BB077C" w:rsidRDefault="00BB077C" w:rsidP="00BB077C">
      <w:pPr>
        <w:spacing w:line="480" w:lineRule="auto"/>
        <w:jc w:val="center"/>
        <w:rPr>
          <w:rFonts w:ascii="Times New Roman" w:hAnsi="Times New Roman" w:cs="Times New Roman"/>
        </w:rPr>
      </w:pPr>
    </w:p>
    <w:p w14:paraId="308E8D8C"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Usability issues</w:t>
      </w:r>
    </w:p>
    <w:p w14:paraId="67D903BB" w14:textId="77777777" w:rsidR="00BB077C" w:rsidRDefault="00BB077C" w:rsidP="00BB077C">
      <w:pPr>
        <w:spacing w:line="480" w:lineRule="auto"/>
        <w:rPr>
          <w:rFonts w:ascii="Times New Roman" w:hAnsi="Times New Roman" w:cs="Times New Roman"/>
        </w:rPr>
      </w:pPr>
      <w:bookmarkStart w:id="0" w:name="_GoBack"/>
      <w:bookmarkEnd w:id="0"/>
    </w:p>
    <w:p w14:paraId="0B710EE7"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Intro: introduce the topic, explain what it means, give some examples (take from assignment)</w:t>
      </w:r>
    </w:p>
    <w:p w14:paraId="0B5571F6" w14:textId="46ED9079" w:rsidR="00BB077C" w:rsidRDefault="00BB077C" w:rsidP="00BB077C">
      <w:pPr>
        <w:spacing w:line="480" w:lineRule="auto"/>
        <w:rPr>
          <w:rFonts w:ascii="Times New Roman" w:hAnsi="Times New Roman" w:cs="Times New Roman"/>
        </w:rPr>
      </w:pPr>
      <w:r>
        <w:rPr>
          <w:rFonts w:ascii="Times New Roman" w:hAnsi="Times New Roman" w:cs="Times New Roman"/>
        </w:rPr>
        <w:t>First paragraph:</w:t>
      </w:r>
      <w:r w:rsidR="00FF6425">
        <w:rPr>
          <w:rFonts w:ascii="Times New Roman" w:hAnsi="Times New Roman" w:cs="Times New Roman"/>
        </w:rPr>
        <w:t xml:space="preserve"> </w:t>
      </w:r>
      <w:r w:rsidR="00FF6425" w:rsidRPr="00FF6425">
        <w:rPr>
          <w:rFonts w:ascii="Times New Roman" w:hAnsi="Times New Roman" w:cs="Times New Roman"/>
        </w:rPr>
        <w:t>Backgrou</w:t>
      </w:r>
      <w:r w:rsidR="00ED223A">
        <w:rPr>
          <w:rFonts w:ascii="Times New Roman" w:hAnsi="Times New Roman" w:cs="Times New Roman"/>
        </w:rPr>
        <w:t>nd/Prior Work/Literature Review</w:t>
      </w:r>
    </w:p>
    <w:p w14:paraId="235B9EC3" w14:textId="140E7111" w:rsidR="00BB077C" w:rsidRDefault="00ED223A" w:rsidP="00BB077C">
      <w:pPr>
        <w:spacing w:line="480" w:lineRule="auto"/>
        <w:rPr>
          <w:rFonts w:ascii="Times New Roman" w:hAnsi="Times New Roman" w:cs="Times New Roman"/>
        </w:rPr>
      </w:pPr>
      <w:r>
        <w:rPr>
          <w:rFonts w:ascii="Times New Roman" w:hAnsi="Times New Roman" w:cs="Times New Roman"/>
        </w:rPr>
        <w:t xml:space="preserve">Discussion </w:t>
      </w:r>
      <w:r w:rsidR="00BB077C">
        <w:rPr>
          <w:rFonts w:ascii="Times New Roman" w:hAnsi="Times New Roman" w:cs="Times New Roman"/>
        </w:rPr>
        <w:t>paragraph:</w:t>
      </w:r>
    </w:p>
    <w:p w14:paraId="473085CC" w14:textId="7D79E39A" w:rsidR="00ED223A" w:rsidRDefault="00ED223A" w:rsidP="00BB077C">
      <w:pPr>
        <w:spacing w:line="480" w:lineRule="auto"/>
        <w:rPr>
          <w:rFonts w:ascii="Times New Roman" w:hAnsi="Times New Roman" w:cs="Times New Roman"/>
        </w:rPr>
      </w:pPr>
      <w:r>
        <w:rPr>
          <w:rFonts w:ascii="Times New Roman" w:hAnsi="Times New Roman" w:cs="Times New Roman"/>
        </w:rPr>
        <w:t>One issue might be learnability. As these new systems come around (i.e. everything is connected to the Internet) we must learn how to use them. Ta</w:t>
      </w:r>
      <w:r>
        <w:rPr>
          <w:rFonts w:ascii="Times New Roman" w:hAnsi="Times New Roman" w:cs="Times New Roman"/>
        </w:rPr>
        <w:t>ke a smart fridge as an example</w:t>
      </w:r>
    </w:p>
    <w:p w14:paraId="0CE6552B"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Privacy issues</w:t>
      </w:r>
    </w:p>
    <w:p w14:paraId="7B5DFA2E" w14:textId="77777777" w:rsidR="00BB077C" w:rsidRDefault="00BB077C" w:rsidP="00BB077C">
      <w:pPr>
        <w:spacing w:line="480" w:lineRule="auto"/>
        <w:rPr>
          <w:rFonts w:ascii="Times New Roman" w:hAnsi="Times New Roman" w:cs="Times New Roman"/>
        </w:rPr>
      </w:pPr>
      <w:r>
        <w:rPr>
          <w:rFonts w:ascii="Times New Roman" w:hAnsi="Times New Roman" w:cs="Times New Roman"/>
        </w:rPr>
        <w:t xml:space="preserve">The more </w:t>
      </w:r>
      <w:r w:rsidR="00217C5C">
        <w:rPr>
          <w:rFonts w:ascii="Times New Roman" w:hAnsi="Times New Roman" w:cs="Times New Roman"/>
        </w:rPr>
        <w:t>our devices (the Internet) know</w:t>
      </w:r>
      <w:r>
        <w:rPr>
          <w:rFonts w:ascii="Times New Roman" w:hAnsi="Times New Roman" w:cs="Times New Roman"/>
        </w:rPr>
        <w:t xml:space="preserve"> about us, the more helpful it can be. Provide </w:t>
      </w:r>
      <w:r w:rsidR="00217C5C">
        <w:rPr>
          <w:rFonts w:ascii="Times New Roman" w:hAnsi="Times New Roman" w:cs="Times New Roman"/>
        </w:rPr>
        <w:t xml:space="preserve">example regarding </w:t>
      </w:r>
      <w:r w:rsidR="003B74FB">
        <w:rPr>
          <w:rFonts w:ascii="Times New Roman" w:hAnsi="Times New Roman" w:cs="Times New Roman"/>
        </w:rPr>
        <w:t>context (phones now have location-based reminders, i.e. remind me to take the trash out when I leave my house) And our houses will know when we’re home, when we go to sleep (turn lights off or whatever), when we get up (heat water, start coffee machine, etc.) What are the privacy implications with more data being “out there”?</w:t>
      </w:r>
    </w:p>
    <w:p w14:paraId="5F53B351" w14:textId="77777777" w:rsidR="003B74FB" w:rsidRDefault="003B74FB" w:rsidP="00BB077C">
      <w:pPr>
        <w:spacing w:line="480" w:lineRule="auto"/>
        <w:rPr>
          <w:rFonts w:ascii="Times New Roman" w:hAnsi="Times New Roman" w:cs="Times New Roman"/>
        </w:rPr>
      </w:pPr>
      <w:r>
        <w:rPr>
          <w:rFonts w:ascii="Times New Roman" w:hAnsi="Times New Roman" w:cs="Times New Roman"/>
        </w:rPr>
        <w:t xml:space="preserve">My counter argument is that our phones already do this.. They’re mini tracking devices. But a person ultimately will make the decision: do the </w:t>
      </w:r>
      <w:r w:rsidR="00E528AD">
        <w:rPr>
          <w:rFonts w:ascii="Times New Roman" w:hAnsi="Times New Roman" w:cs="Times New Roman"/>
        </w:rPr>
        <w:t>benefits of my house knowing when I wake up outweigh my distrust of secure information?</w:t>
      </w:r>
    </w:p>
    <w:p w14:paraId="291306F7" w14:textId="77777777" w:rsidR="003B74FB" w:rsidRPr="00E7001D" w:rsidRDefault="003B74FB" w:rsidP="00BB077C">
      <w:pPr>
        <w:spacing w:line="480" w:lineRule="auto"/>
        <w:rPr>
          <w:rFonts w:ascii="Times New Roman" w:hAnsi="Times New Roman" w:cs="Times New Roman"/>
        </w:rPr>
      </w:pPr>
    </w:p>
    <w:sectPr w:rsidR="003B74FB" w:rsidRPr="00E7001D" w:rsidSect="006A00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24097" w14:textId="77777777" w:rsidR="00FF6425" w:rsidRDefault="00FF6425" w:rsidP="00557472">
      <w:r>
        <w:separator/>
      </w:r>
    </w:p>
  </w:endnote>
  <w:endnote w:type="continuationSeparator" w:id="0">
    <w:p w14:paraId="2B04D438" w14:textId="77777777" w:rsidR="00FF6425" w:rsidRDefault="00FF6425"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EF1B8" w14:textId="77777777" w:rsidR="00FF6425" w:rsidRDefault="00FF6425" w:rsidP="00557472">
      <w:r>
        <w:separator/>
      </w:r>
    </w:p>
  </w:footnote>
  <w:footnote w:type="continuationSeparator" w:id="0">
    <w:p w14:paraId="29A8B83B" w14:textId="77777777" w:rsidR="00FF6425" w:rsidRDefault="00FF6425"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48AFF" w14:textId="77777777" w:rsidR="00FF6425" w:rsidRPr="00557472" w:rsidRDefault="00FF6425"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FA1A4F">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1"/>
  </w:num>
  <w:num w:numId="5">
    <w:abstractNumId w:val="11"/>
  </w:num>
  <w:num w:numId="6">
    <w:abstractNumId w:val="13"/>
  </w:num>
  <w:num w:numId="7">
    <w:abstractNumId w:val="5"/>
  </w:num>
  <w:num w:numId="8">
    <w:abstractNumId w:val="0"/>
  </w:num>
  <w:num w:numId="9">
    <w:abstractNumId w:val="8"/>
  </w:num>
  <w:num w:numId="10">
    <w:abstractNumId w:val="9"/>
  </w:num>
  <w:num w:numId="11">
    <w:abstractNumId w:val="10"/>
  </w:num>
  <w:num w:numId="12">
    <w:abstractNumId w:val="6"/>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7C"/>
    <w:rsid w:val="000E5AD4"/>
    <w:rsid w:val="00217C5C"/>
    <w:rsid w:val="003212EE"/>
    <w:rsid w:val="00366391"/>
    <w:rsid w:val="003B74FB"/>
    <w:rsid w:val="00547109"/>
    <w:rsid w:val="00557472"/>
    <w:rsid w:val="006A00E8"/>
    <w:rsid w:val="006C795D"/>
    <w:rsid w:val="006F64FB"/>
    <w:rsid w:val="0078368C"/>
    <w:rsid w:val="009055A7"/>
    <w:rsid w:val="00B20317"/>
    <w:rsid w:val="00BB077C"/>
    <w:rsid w:val="00C26A8A"/>
    <w:rsid w:val="00DC2369"/>
    <w:rsid w:val="00E528AD"/>
    <w:rsid w:val="00E7001D"/>
    <w:rsid w:val="00ED223A"/>
    <w:rsid w:val="00FA1A4F"/>
    <w:rsid w:val="00FF6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2C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41B57-1C87-C441-8E6D-DDDE9557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22</TotalTime>
  <Pages>1</Pages>
  <Words>167</Words>
  <Characters>952</Characters>
  <Application>Microsoft Macintosh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Willy Husted</cp:lastModifiedBy>
  <cp:revision>4</cp:revision>
  <dcterms:created xsi:type="dcterms:W3CDTF">2014-09-30T02:15:00Z</dcterms:created>
  <dcterms:modified xsi:type="dcterms:W3CDTF">2014-09-30T03:33:00Z</dcterms:modified>
</cp:coreProperties>
</file>