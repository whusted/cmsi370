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8FE85" w14:textId="38360371" w:rsidR="00E7001D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Willy Husted</w:t>
      </w:r>
    </w:p>
    <w:p w14:paraId="3727DBC5" w14:textId="1EEB8F8A" w:rsidR="00E30727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10/16/14</w:t>
      </w:r>
    </w:p>
    <w:p w14:paraId="0B2ED69A" w14:textId="3CB7125C" w:rsidR="00E30727" w:rsidRDefault="00E30727" w:rsidP="00E3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CMSI 370</w:t>
      </w:r>
    </w:p>
    <w:p w14:paraId="7B490563" w14:textId="77777777" w:rsidR="008F7235" w:rsidRDefault="008F7235" w:rsidP="00366391">
      <w:pPr>
        <w:spacing w:line="480" w:lineRule="auto"/>
        <w:rPr>
          <w:rFonts w:ascii="Times New Roman" w:hAnsi="Times New Roman" w:cs="Times New Roman"/>
        </w:rPr>
      </w:pPr>
    </w:p>
    <w:p w14:paraId="3B609556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8F7235">
        <w:rPr>
          <w:rFonts w:ascii="Times New Roman" w:hAnsi="Times New Roman" w:cs="Times New Roman"/>
        </w:rPr>
        <w:t>Introduction</w:t>
      </w:r>
    </w:p>
    <w:p w14:paraId="034DCD27" w14:textId="25A63BF5" w:rsidR="00086FFA" w:rsidRPr="001A7F89" w:rsidRDefault="006811A9" w:rsidP="00086FF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Ubiquitous computing—</w:t>
      </w:r>
      <w:r w:rsidR="002F4D20">
        <w:rPr>
          <w:rFonts w:ascii="Times New Roman" w:hAnsi="Times New Roman" w:cs="Times New Roman"/>
        </w:rPr>
        <w:t>also known by the colloquial</w:t>
      </w:r>
      <w:r>
        <w:rPr>
          <w:rFonts w:ascii="Times New Roman" w:hAnsi="Times New Roman" w:cs="Times New Roman"/>
        </w:rPr>
        <w:t xml:space="preserve"> term “The Internet of Things”</w:t>
      </w:r>
      <w:r w:rsidR="006D218F">
        <w:rPr>
          <w:rFonts w:ascii="Times New Roman" w:hAnsi="Times New Roman" w:cs="Times New Roman"/>
        </w:rPr>
        <w:t xml:space="preserve"> </w:t>
      </w:r>
      <w:r w:rsidR="002F4D20">
        <w:rPr>
          <w:rFonts w:ascii="Times New Roman" w:hAnsi="Times New Roman" w:cs="Times New Roman"/>
        </w:rPr>
        <w:t>(IoT)</w:t>
      </w:r>
      <w:r>
        <w:rPr>
          <w:rFonts w:ascii="Times New Roman" w:hAnsi="Times New Roman" w:cs="Times New Roman"/>
        </w:rPr>
        <w:t>—refers to the vision of connecting any and everything from the physical world to the digital world of the Inte</w:t>
      </w:r>
      <w:r w:rsidR="005111F3">
        <w:rPr>
          <w:rFonts w:ascii="Times New Roman" w:hAnsi="Times New Roman" w:cs="Times New Roman"/>
        </w:rPr>
        <w:t>rnet. The idea is</w:t>
      </w:r>
      <w:r>
        <w:rPr>
          <w:rFonts w:ascii="Times New Roman" w:hAnsi="Times New Roman" w:cs="Times New Roman"/>
        </w:rPr>
        <w:t xml:space="preserve"> that everything </w:t>
      </w:r>
      <w:r w:rsidRPr="002F4D20"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currently connected to the Inte</w:t>
      </w:r>
      <w:r w:rsidR="002F4D20">
        <w:rPr>
          <w:rFonts w:ascii="Times New Roman" w:hAnsi="Times New Roman" w:cs="Times New Roman"/>
        </w:rPr>
        <w:t>rnet will one day be connected. IoT would involve devices and sensors of all different varieties placed on and in physical things, from tree roots to thermostats to human hearts.</w:t>
      </w:r>
      <w:r w:rsidR="00493734">
        <w:rPr>
          <w:rFonts w:ascii="Times New Roman" w:hAnsi="Times New Roman" w:cs="Times New Roman"/>
        </w:rPr>
        <w:t xml:space="preserve"> Phones were some of the first devices titled as “smart”; ubiquitous computing promises that label will reach to </w:t>
      </w:r>
      <w:r w:rsidR="00493734">
        <w:rPr>
          <w:rFonts w:ascii="Times New Roman" w:hAnsi="Times New Roman" w:cs="Times New Roman"/>
          <w:i/>
        </w:rPr>
        <w:t>all</w:t>
      </w:r>
      <w:r w:rsidR="00493734">
        <w:rPr>
          <w:rFonts w:ascii="Times New Roman" w:hAnsi="Times New Roman" w:cs="Times New Roman"/>
        </w:rPr>
        <w:t xml:space="preserve"> things.</w:t>
      </w:r>
      <w:r w:rsidR="00C303C3">
        <w:rPr>
          <w:rFonts w:ascii="Times New Roman" w:hAnsi="Times New Roman" w:cs="Times New Roman"/>
        </w:rPr>
        <w:t xml:space="preserve"> Beyond the physical issues that will come with ubiquitous computing—such as the energy consumption of thousands of devices—there are several usability questions accompanying the rise of IoT. </w:t>
      </w:r>
      <w:r w:rsidR="001A7F89">
        <w:rPr>
          <w:rFonts w:ascii="Times New Roman" w:hAnsi="Times New Roman" w:cs="Times New Roman"/>
        </w:rPr>
        <w:t>In this paper, I will be looking at</w:t>
      </w:r>
      <w:r w:rsidR="006F477D">
        <w:rPr>
          <w:rFonts w:ascii="Times New Roman" w:hAnsi="Times New Roman" w:cs="Times New Roman"/>
        </w:rPr>
        <w:t xml:space="preserve"> ubiquitous computing with regards to privacy and authentication,</w:t>
      </w:r>
      <w:r w:rsidR="00C9063E">
        <w:rPr>
          <w:rFonts w:ascii="Times New Roman" w:hAnsi="Times New Roman" w:cs="Times New Roman"/>
        </w:rPr>
        <w:t xml:space="preserve"> new interaction paradigms, and…</w:t>
      </w:r>
    </w:p>
    <w:p w14:paraId="5AC3FA87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Background/Prior Work/Literature Review</w:t>
      </w:r>
    </w:p>
    <w:p w14:paraId="282ACBE2" w14:textId="4C613B67" w:rsidR="0075091C" w:rsidRDefault="0075091C" w:rsidP="0052404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75091C">
        <w:rPr>
          <w:rFonts w:ascii="Times New Roman" w:hAnsi="Times New Roman" w:cs="Times New Roman"/>
          <w:i/>
        </w:rPr>
        <w:t>Some Computer Science Issues in Ubiquitous Computing</w:t>
      </w:r>
      <w:r>
        <w:rPr>
          <w:rFonts w:ascii="Times New Roman" w:hAnsi="Times New Roman" w:cs="Times New Roman"/>
        </w:rPr>
        <w:t>, author Mark Weiser addresses several usability issues for IoT</w:t>
      </w:r>
      <w:r w:rsidR="009D7493">
        <w:rPr>
          <w:rFonts w:ascii="Times New Roman" w:hAnsi="Times New Roman" w:cs="Times New Roman"/>
        </w:rPr>
        <w:t>, specifically interaction between users and varying screen sizes</w:t>
      </w:r>
      <w:r>
        <w:rPr>
          <w:rFonts w:ascii="Times New Roman" w:hAnsi="Times New Roman" w:cs="Times New Roman"/>
        </w:rPr>
        <w:t>. One in particular is a speculation on how we will interact with large displays</w:t>
      </w:r>
      <w:r w:rsidR="0052404B">
        <w:rPr>
          <w:rFonts w:ascii="Times New Roman" w:hAnsi="Times New Roman" w:cs="Times New Roman"/>
        </w:rPr>
        <w:t>; he believes a pen will be the proper device. Weiser states: “w</w:t>
      </w:r>
      <w:r w:rsidR="0052404B" w:rsidRPr="0052404B">
        <w:rPr>
          <w:rFonts w:ascii="Times New Roman" w:hAnsi="Times New Roman" w:cs="Times New Roman"/>
        </w:rPr>
        <w:t>e needed pens that would work</w:t>
      </w:r>
      <w:r w:rsidR="0052404B">
        <w:rPr>
          <w:rFonts w:ascii="Times New Roman" w:hAnsi="Times New Roman" w:cs="Times New Roman"/>
        </w:rPr>
        <w:t xml:space="preserve"> </w:t>
      </w:r>
      <w:r w:rsidR="0052404B" w:rsidRPr="0052404B">
        <w:rPr>
          <w:rFonts w:ascii="Times New Roman" w:hAnsi="Times New Roman" w:cs="Times New Roman"/>
        </w:rPr>
        <w:t>over a large area (at least 60"x40"), not require a tether</w:t>
      </w:r>
      <w:r w:rsidR="0052404B">
        <w:rPr>
          <w:rFonts w:ascii="Times New Roman" w:hAnsi="Times New Roman" w:cs="Times New Roman"/>
        </w:rPr>
        <w:t>, and work with back projection” (Weiser 1993). He goes on to say that pens and their corresponding large displays would need to be suited for “</w:t>
      </w:r>
      <w:r w:rsidR="0052404B" w:rsidRPr="0052404B">
        <w:rPr>
          <w:rFonts w:ascii="Times New Roman" w:hAnsi="Times New Roman" w:cs="Times New Roman"/>
        </w:rPr>
        <w:t>casual</w:t>
      </w:r>
      <w:r w:rsidR="0052404B">
        <w:rPr>
          <w:rFonts w:ascii="Times New Roman" w:hAnsi="Times New Roman" w:cs="Times New Roman"/>
        </w:rPr>
        <w:t xml:space="preserve"> </w:t>
      </w:r>
      <w:r w:rsidR="0052404B" w:rsidRPr="0052404B">
        <w:rPr>
          <w:rFonts w:ascii="Times New Roman" w:hAnsi="Times New Roman" w:cs="Times New Roman"/>
        </w:rPr>
        <w:t>use, no training, naturalness, multiple people at once</w:t>
      </w:r>
      <w:r w:rsidR="0052404B">
        <w:rPr>
          <w:rFonts w:ascii="Times New Roman" w:hAnsi="Times New Roman" w:cs="Times New Roman"/>
        </w:rPr>
        <w:t>” (Weiser 1993).</w:t>
      </w:r>
    </w:p>
    <w:p w14:paraId="6C92D6A8" w14:textId="34800796" w:rsidR="0052404B" w:rsidRDefault="008F68C8" w:rsidP="00D223B9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In IoT, computers (and therefore screens) will be everywhere. Mark Weiser discusses the issue of interacting with different sized screens, dividing the issue between two new device paradigms: pads (tablets) and Liveboards (large screens). He begins with the issues that arise from pads, saying “pads have a tiny interaction</w:t>
      </w:r>
      <w:r w:rsidR="0085678D">
        <w:rPr>
          <w:rFonts w:ascii="Times New Roman" w:hAnsi="Times New Roman" w:cs="Times New Roman"/>
        </w:rPr>
        <w:t xml:space="preserve"> area</w:t>
      </w:r>
      <w:r>
        <w:rPr>
          <w:rFonts w:ascii="Times New Roman" w:hAnsi="Times New Roman" w:cs="Times New Roman"/>
        </w:rPr>
        <w:t xml:space="preserve"> -- </w:t>
      </w:r>
      <w:r w:rsidRPr="008F68C8">
        <w:rPr>
          <w:rFonts w:ascii="Times New Roman" w:hAnsi="Times New Roman" w:cs="Times New Roman"/>
        </w:rPr>
        <w:t>too small for a keyboard, too small even for standard handprinting</w:t>
      </w:r>
      <w:r>
        <w:rPr>
          <w:rFonts w:ascii="Times New Roman" w:hAnsi="Times New Roman" w:cs="Times New Roman"/>
        </w:rPr>
        <w:t xml:space="preserve"> recognition” (Weiser 8). </w:t>
      </w:r>
      <w:r w:rsidR="000B59E3">
        <w:rPr>
          <w:rFonts w:ascii="Times New Roman" w:hAnsi="Times New Roman" w:cs="Times New Roman"/>
        </w:rPr>
        <w:t xml:space="preserve">In this section, Weiser acknowledges the usability issue of </w:t>
      </w:r>
      <w:r>
        <w:rPr>
          <w:rFonts w:ascii="Times New Roman" w:hAnsi="Times New Roman" w:cs="Times New Roman"/>
        </w:rPr>
        <w:t>input</w:t>
      </w:r>
      <w:r w:rsidR="000B59E3">
        <w:rPr>
          <w:rFonts w:ascii="Times New Roman" w:hAnsi="Times New Roman" w:cs="Times New Roman"/>
        </w:rPr>
        <w:t>ing data into a device</w:t>
      </w:r>
      <w:r>
        <w:rPr>
          <w:rFonts w:ascii="Times New Roman" w:hAnsi="Times New Roman" w:cs="Times New Roman"/>
        </w:rPr>
        <w:t xml:space="preserve"> that is too small for a keyboard</w:t>
      </w:r>
      <w:r w:rsidR="000B59E3">
        <w:rPr>
          <w:rFonts w:ascii="Times New Roman" w:hAnsi="Times New Roman" w:cs="Times New Roman"/>
        </w:rPr>
        <w:t xml:space="preserve">. </w:t>
      </w:r>
      <w:r w:rsidR="006605ED">
        <w:rPr>
          <w:rFonts w:ascii="Times New Roman" w:hAnsi="Times New Roman" w:cs="Times New Roman"/>
        </w:rPr>
        <w:t xml:space="preserve">He addresses </w:t>
      </w:r>
      <w:r w:rsidR="000B59E3">
        <w:rPr>
          <w:rFonts w:ascii="Times New Roman" w:hAnsi="Times New Roman" w:cs="Times New Roman"/>
        </w:rPr>
        <w:t xml:space="preserve">this issue by </w:t>
      </w:r>
      <w:r w:rsidR="006605ED">
        <w:rPr>
          <w:rFonts w:ascii="Times New Roman" w:hAnsi="Times New Roman" w:cs="Times New Roman"/>
        </w:rPr>
        <w:t xml:space="preserve">explaining a new </w:t>
      </w:r>
      <w:r w:rsidRPr="006605ED">
        <w:rPr>
          <w:rFonts w:ascii="Times New Roman" w:hAnsi="Times New Roman" w:cs="Times New Roman"/>
        </w:rPr>
        <w:t>“method of touch-printing that uses only a tiny area and does not require looking. As drawbacks, our method requires a new printing alphabet to be memorized, and reaches only half the speed of a fast typist” (Weiser 8).</w:t>
      </w:r>
      <w:r w:rsidR="001E2069">
        <w:rPr>
          <w:rFonts w:ascii="Times New Roman" w:hAnsi="Times New Roman" w:cs="Times New Roman"/>
        </w:rPr>
        <w:t xml:space="preserve"> This is a clear learnability</w:t>
      </w:r>
      <w:r w:rsidR="002D2947">
        <w:rPr>
          <w:rFonts w:ascii="Times New Roman" w:hAnsi="Times New Roman" w:cs="Times New Roman"/>
        </w:rPr>
        <w:t xml:space="preserve"> issue for the ubiquity of pads; a new alphabet must be learned and then memorized. Once that occurs, Weiser notes the problem with another interaction metric: efficiency. After overcoming the difficulty of learning a new way to input data to a computer, Weiser admits that even an efficient user will only reach half the speed of a proficient typist</w:t>
      </w:r>
      <w:r w:rsidR="000B59E3">
        <w:rPr>
          <w:rFonts w:ascii="Times New Roman" w:hAnsi="Times New Roman" w:cs="Times New Roman"/>
        </w:rPr>
        <w:t xml:space="preserve">. In Weiser’s vision of IoT, pads/tablets </w:t>
      </w:r>
      <w:r w:rsidR="00A3256E">
        <w:rPr>
          <w:rFonts w:ascii="Times New Roman" w:hAnsi="Times New Roman" w:cs="Times New Roman"/>
        </w:rPr>
        <w:t>will be ubiquitous; however, he does not offer a viable way to input data from the user onto these various devices.</w:t>
      </w:r>
    </w:p>
    <w:p w14:paraId="2EAFC3E9" w14:textId="12B59C03" w:rsidR="00A3256E" w:rsidRPr="00A3256E" w:rsidRDefault="00A3256E" w:rsidP="00A3256E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second device that Weiser anticipates will dominate in IoT is a “Liveboard”, essentially just a very large screen. The immediate usability concern voiced by Weiser is the spatial issue of an enormous screen. He notes that current interaction principles may need to change, saying: “u</w:t>
      </w:r>
      <w:r w:rsidRPr="00A3256E">
        <w:rPr>
          <w:rFonts w:ascii="Times New Roman" w:hAnsi="Times New Roman" w:cs="Times New Roman"/>
        </w:rPr>
        <w:t>sing conventional pulldown or</w:t>
      </w:r>
      <w:r>
        <w:rPr>
          <w:rFonts w:ascii="Times New Roman" w:hAnsi="Times New Roman" w:cs="Times New Roman"/>
        </w:rPr>
        <w:t xml:space="preserve"> </w:t>
      </w:r>
      <w:r w:rsidRPr="00A3256E">
        <w:rPr>
          <w:rFonts w:ascii="Times New Roman" w:hAnsi="Times New Roman" w:cs="Times New Roman"/>
        </w:rPr>
        <w:t>popup menus might require walking across the room to the appropriate button</w:t>
      </w:r>
      <w:r>
        <w:rPr>
          <w:rFonts w:ascii="Times New Roman" w:hAnsi="Times New Roman" w:cs="Times New Roman"/>
        </w:rPr>
        <w:t xml:space="preserve">” </w:t>
      </w:r>
      <w:r w:rsidR="00416603">
        <w:rPr>
          <w:rFonts w:ascii="Times New Roman" w:hAnsi="Times New Roman" w:cs="Times New Roman"/>
        </w:rPr>
        <w:t>(Weiser 8). Weiser is justifiably concerned about applications not adapting to increasing screen sizes, and thus losing their usability. For example, a responsive web app would…Furthermore, Weiser’s concern of having to walk across a room to achieve proper interaction violates one of Bruce Tognazinni’s first principles of interaction design: Fitt’s Law (site asktog.com). Fitt’s Law states that…</w:t>
      </w:r>
      <w:bookmarkStart w:id="0" w:name="_GoBack"/>
      <w:bookmarkEnd w:id="0"/>
    </w:p>
    <w:p w14:paraId="5841DAC0" w14:textId="77777777" w:rsidR="0052404B" w:rsidRDefault="0052404B" w:rsidP="0075091C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2B6EF113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5A234330" w14:textId="77777777" w:rsid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15D567C0" w14:textId="77777777" w:rsidR="008F7235" w:rsidRPr="008F7235" w:rsidRDefault="008F7235" w:rsidP="008F723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</w:t>
      </w:r>
    </w:p>
    <w:sectPr w:rsidR="008F7235" w:rsidRPr="008F7235" w:rsidSect="006A00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F28E8" w14:textId="77777777" w:rsidR="00A3256E" w:rsidRDefault="00A3256E" w:rsidP="00557472">
      <w:r>
        <w:separator/>
      </w:r>
    </w:p>
  </w:endnote>
  <w:endnote w:type="continuationSeparator" w:id="0">
    <w:p w14:paraId="67BD759D" w14:textId="77777777" w:rsidR="00A3256E" w:rsidRDefault="00A3256E" w:rsidP="0055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9E606" w14:textId="77777777" w:rsidR="00A3256E" w:rsidRDefault="00A3256E" w:rsidP="00557472">
      <w:r>
        <w:separator/>
      </w:r>
    </w:p>
  </w:footnote>
  <w:footnote w:type="continuationSeparator" w:id="0">
    <w:p w14:paraId="3D677DCA" w14:textId="77777777" w:rsidR="00A3256E" w:rsidRDefault="00A3256E" w:rsidP="00557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3C80E" w14:textId="77777777" w:rsidR="00A3256E" w:rsidRPr="00557472" w:rsidRDefault="00A3256E" w:rsidP="0055747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Husted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6603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F8D"/>
    <w:multiLevelType w:val="hybridMultilevel"/>
    <w:tmpl w:val="3F60AD22"/>
    <w:lvl w:ilvl="0" w:tplc="5B9CED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4A100D"/>
    <w:multiLevelType w:val="hybridMultilevel"/>
    <w:tmpl w:val="4EB26F12"/>
    <w:lvl w:ilvl="0" w:tplc="6A3610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7353E2"/>
    <w:multiLevelType w:val="hybridMultilevel"/>
    <w:tmpl w:val="CD443D7E"/>
    <w:lvl w:ilvl="0" w:tplc="72C0C7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4D05472"/>
    <w:multiLevelType w:val="hybridMultilevel"/>
    <w:tmpl w:val="E9089E98"/>
    <w:lvl w:ilvl="0" w:tplc="FF6A3C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6969C4"/>
    <w:multiLevelType w:val="hybridMultilevel"/>
    <w:tmpl w:val="F5403D58"/>
    <w:lvl w:ilvl="0" w:tplc="12EC48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EAF453F"/>
    <w:multiLevelType w:val="hybridMultilevel"/>
    <w:tmpl w:val="4EA22746"/>
    <w:lvl w:ilvl="0" w:tplc="8B6C125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1023CC"/>
    <w:multiLevelType w:val="hybridMultilevel"/>
    <w:tmpl w:val="D1F2D18C"/>
    <w:lvl w:ilvl="0" w:tplc="94003D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95261BB"/>
    <w:multiLevelType w:val="hybridMultilevel"/>
    <w:tmpl w:val="7284D1BE"/>
    <w:lvl w:ilvl="0" w:tplc="E662F11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F4793F"/>
    <w:multiLevelType w:val="hybridMultilevel"/>
    <w:tmpl w:val="ED9E71C0"/>
    <w:lvl w:ilvl="0" w:tplc="A68E07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C574199"/>
    <w:multiLevelType w:val="hybridMultilevel"/>
    <w:tmpl w:val="E1FE6DEE"/>
    <w:lvl w:ilvl="0" w:tplc="F9607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66647"/>
    <w:multiLevelType w:val="hybridMultilevel"/>
    <w:tmpl w:val="4D08B106"/>
    <w:lvl w:ilvl="0" w:tplc="82C8AB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F3711B4"/>
    <w:multiLevelType w:val="hybridMultilevel"/>
    <w:tmpl w:val="02749A76"/>
    <w:lvl w:ilvl="0" w:tplc="023E3D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8C348E7"/>
    <w:multiLevelType w:val="hybridMultilevel"/>
    <w:tmpl w:val="7DA6E59E"/>
    <w:lvl w:ilvl="0" w:tplc="C1069C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D5B13F5"/>
    <w:multiLevelType w:val="hybridMultilevel"/>
    <w:tmpl w:val="AFD65344"/>
    <w:lvl w:ilvl="0" w:tplc="2216E8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A754A"/>
    <w:multiLevelType w:val="hybridMultilevel"/>
    <w:tmpl w:val="2D486F26"/>
    <w:lvl w:ilvl="0" w:tplc="3D1A82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E6713AE"/>
    <w:multiLevelType w:val="hybridMultilevel"/>
    <w:tmpl w:val="BA42F9A4"/>
    <w:lvl w:ilvl="0" w:tplc="CCD23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35"/>
    <w:rsid w:val="00086FFA"/>
    <w:rsid w:val="000B59E3"/>
    <w:rsid w:val="000E5AD4"/>
    <w:rsid w:val="00181570"/>
    <w:rsid w:val="001A7F89"/>
    <w:rsid w:val="001E2069"/>
    <w:rsid w:val="002D2947"/>
    <w:rsid w:val="002F4D20"/>
    <w:rsid w:val="003212EE"/>
    <w:rsid w:val="00366391"/>
    <w:rsid w:val="00416603"/>
    <w:rsid w:val="00493734"/>
    <w:rsid w:val="005111F3"/>
    <w:rsid w:val="0052404B"/>
    <w:rsid w:val="00547109"/>
    <w:rsid w:val="00557472"/>
    <w:rsid w:val="006605ED"/>
    <w:rsid w:val="006811A9"/>
    <w:rsid w:val="006A00E8"/>
    <w:rsid w:val="006C795D"/>
    <w:rsid w:val="006D218F"/>
    <w:rsid w:val="006F477D"/>
    <w:rsid w:val="006F64FB"/>
    <w:rsid w:val="0075091C"/>
    <w:rsid w:val="0078368C"/>
    <w:rsid w:val="0085678D"/>
    <w:rsid w:val="008F68C8"/>
    <w:rsid w:val="008F7235"/>
    <w:rsid w:val="009055A7"/>
    <w:rsid w:val="009D7493"/>
    <w:rsid w:val="00A3256E"/>
    <w:rsid w:val="00AB303B"/>
    <w:rsid w:val="00B20317"/>
    <w:rsid w:val="00B472EF"/>
    <w:rsid w:val="00C26A8A"/>
    <w:rsid w:val="00C303C3"/>
    <w:rsid w:val="00C9063E"/>
    <w:rsid w:val="00D223B9"/>
    <w:rsid w:val="00DC2369"/>
    <w:rsid w:val="00E30727"/>
    <w:rsid w:val="00E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EF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72"/>
  </w:style>
  <w:style w:type="paragraph" w:styleId="Footer">
    <w:name w:val="footer"/>
    <w:basedOn w:val="Normal"/>
    <w:link w:val="FooterChar"/>
    <w:uiPriority w:val="99"/>
    <w:unhideWhenUsed/>
    <w:rsid w:val="005574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472"/>
  </w:style>
  <w:style w:type="character" w:styleId="PageNumber">
    <w:name w:val="page number"/>
    <w:basedOn w:val="DefaultParagraphFont"/>
    <w:uiPriority w:val="99"/>
    <w:semiHidden/>
    <w:unhideWhenUsed/>
    <w:rsid w:val="00557472"/>
  </w:style>
  <w:style w:type="paragraph" w:styleId="ListParagraph">
    <w:name w:val="List Paragraph"/>
    <w:basedOn w:val="Normal"/>
    <w:uiPriority w:val="34"/>
    <w:qFormat/>
    <w:rsid w:val="006F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_hard_drive:Users:goalsman:Library:Application%20Support:Microsoft:Office:User%20Templates:My%20Templates:1.%20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D5169B-5572-224C-81A7-748937B1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MLA Format.dotx</Template>
  <TotalTime>23</TotalTime>
  <Pages>3</Pages>
  <Words>565</Words>
  <Characters>3221</Characters>
  <Application>Microsoft Macintosh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6</cp:revision>
  <dcterms:created xsi:type="dcterms:W3CDTF">2014-10-13T22:03:00Z</dcterms:created>
  <dcterms:modified xsi:type="dcterms:W3CDTF">2014-10-14T03:43:00Z</dcterms:modified>
</cp:coreProperties>
</file>